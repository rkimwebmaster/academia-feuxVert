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17" w:rsidRPr="007367EA" w:rsidRDefault="008C6E17" w:rsidP="008C6E17">
      <w:pPr>
        <w:pStyle w:val="Titre"/>
        <w:spacing w:before="120" w:after="120"/>
        <w:jc w:val="center"/>
        <w:rPr>
          <w:rStyle w:val="Emphaseple"/>
        </w:rPr>
      </w:pPr>
      <w:r w:rsidRPr="007367EA">
        <w:rPr>
          <w:rStyle w:val="Emphaseple"/>
        </w:rPr>
        <w:t>ACADEMIA FEUX VERT</w:t>
      </w:r>
    </w:p>
    <w:p w:rsidR="008C6E17" w:rsidRPr="007367EA" w:rsidRDefault="008C6E17" w:rsidP="008C6E17">
      <w:pPr>
        <w:spacing w:before="120" w:after="120" w:line="360" w:lineRule="auto"/>
        <w:jc w:val="both"/>
        <w:rPr>
          <w:rStyle w:val="Emphaseple"/>
        </w:rPr>
      </w:pPr>
    </w:p>
    <w:p w:rsidR="008C6E17" w:rsidRPr="007367EA" w:rsidRDefault="008C6E17" w:rsidP="008C6E17">
      <w:pPr>
        <w:pStyle w:val="Titre"/>
        <w:spacing w:before="120" w:after="120"/>
        <w:jc w:val="center"/>
        <w:rPr>
          <w:rStyle w:val="Emphaseple"/>
        </w:rPr>
      </w:pPr>
      <w:r w:rsidRPr="007367EA">
        <w:rPr>
          <w:rStyle w:val="Emphaseple"/>
        </w:rPr>
        <w:t xml:space="preserve">Manuel </w:t>
      </w:r>
      <w:r w:rsidR="0025613A">
        <w:rPr>
          <w:rStyle w:val="Emphaseple"/>
        </w:rPr>
        <w:t xml:space="preserve">utilisateur </w:t>
      </w:r>
      <w:r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spacing w:before="120" w:after="120" w:line="360" w:lineRule="auto"/>
        <w:jc w:val="both"/>
        <w:rPr>
          <w:rStyle w:val="Emphaseple"/>
        </w:rPr>
      </w:pPr>
    </w:p>
    <w:p w:rsidR="008C6E17" w:rsidRPr="007367EA" w:rsidRDefault="008C6E17" w:rsidP="00456F2E">
      <w:pPr>
        <w:pStyle w:val="Titre1"/>
        <w:rPr>
          <w:rStyle w:val="Emphaseple"/>
        </w:rPr>
      </w:pPr>
      <w:bookmarkStart w:id="0" w:name="_Toc97120651"/>
      <w:r w:rsidRPr="007367EA">
        <w:rPr>
          <w:rStyle w:val="Emphaseple"/>
        </w:rPr>
        <w:t>Description générale de l’application Academia</w:t>
      </w:r>
      <w:proofErr w:type="gramStart"/>
      <w:r w:rsidRPr="007367EA">
        <w:rPr>
          <w:rStyle w:val="Emphaseple"/>
        </w:rPr>
        <w:t>::</w:t>
      </w:r>
      <w:proofErr w:type="spellStart"/>
      <w:r w:rsidRPr="007367EA">
        <w:rPr>
          <w:rStyle w:val="Emphaseple"/>
        </w:rPr>
        <w:t>FeuxVert</w:t>
      </w:r>
      <w:bookmarkEnd w:id="0"/>
      <w:proofErr w:type="spellEnd"/>
      <w:proofErr w:type="gramEnd"/>
      <w:r w:rsidRPr="007367EA">
        <w:rPr>
          <w:rStyle w:val="Emphaseple"/>
        </w:rPr>
        <w:t> </w:t>
      </w:r>
    </w:p>
    <w:p w:rsidR="00456F2E" w:rsidRPr="007367EA" w:rsidRDefault="00456F2E" w:rsidP="00456F2E">
      <w:pPr>
        <w:rPr>
          <w:rStyle w:val="Emphaseple"/>
        </w:rPr>
      </w:pPr>
    </w:p>
    <w:p w:rsidR="008C6E17" w:rsidRPr="007367EA" w:rsidRDefault="008C6E17" w:rsidP="008C6E17">
      <w:p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Application Academique multi-utilisateurs automatisant le processus de gestion des défenses de mémoires. Il va de la proposition de sujet par l’étudiant jusqu’à la classification de </w:t>
      </w:r>
      <w:r w:rsidR="002C18A4">
        <w:rPr>
          <w:rStyle w:val="Emphaseple"/>
        </w:rPr>
        <w:t xml:space="preserve">la </w:t>
      </w:r>
      <w:r w:rsidRPr="007367EA">
        <w:rPr>
          <w:rStyle w:val="Emphaseple"/>
        </w:rPr>
        <w:t xml:space="preserve">fiche après avoir noté. Ce, en passant par le suivi régulier de l’évolution du projet de fin d’étude : proposition de sujet, traitement et validation, dépôt régulier de l’évolution du mémoire et correction régulière, octroie des feux vert, alignement pour la défense, cotation de la défense et archivage.     </w:t>
      </w:r>
    </w:p>
    <w:p w:rsidR="008C6E17" w:rsidRPr="007367EA" w:rsidRDefault="008C6E17" w:rsidP="008C6E17">
      <w:pPr>
        <w:pStyle w:val="Titre1"/>
        <w:rPr>
          <w:rStyle w:val="Emphaseple"/>
        </w:rPr>
      </w:pPr>
      <w:bookmarkStart w:id="1" w:name="_Toc97120652"/>
      <w:r w:rsidRPr="007367EA">
        <w:rPr>
          <w:rStyle w:val="Emphaseple"/>
        </w:rPr>
        <w:t>Les principaux acteurs du système</w:t>
      </w:r>
      <w:bookmarkEnd w:id="1"/>
      <w:r w:rsidRPr="007367EA">
        <w:rPr>
          <w:rStyle w:val="Emphaseple"/>
        </w:rPr>
        <w:t xml:space="preserve">  </w:t>
      </w:r>
    </w:p>
    <w:p w:rsidR="008C6E17" w:rsidRPr="007367EA" w:rsidRDefault="008C6E17" w:rsidP="008C6E17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L’IT : celui qui initialise le système</w:t>
      </w:r>
    </w:p>
    <w:p w:rsidR="008C6E17" w:rsidRPr="007367EA" w:rsidRDefault="008C6E17" w:rsidP="008C6E17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Les administratifs : au niveau des facultés </w:t>
      </w:r>
    </w:p>
    <w:p w:rsidR="008C6E17" w:rsidRPr="007367EA" w:rsidRDefault="008C6E17" w:rsidP="008C6E17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Les directeurs de mémoires/enseignants : enregistré à la faculté </w:t>
      </w:r>
    </w:p>
    <w:p w:rsidR="008C6E17" w:rsidRPr="007367EA" w:rsidRDefault="008C6E17" w:rsidP="008C6E17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Les finalistes/étudiants : enregistrés à la faculté </w:t>
      </w:r>
    </w:p>
    <w:p w:rsidR="008C6E17" w:rsidRPr="007367EA" w:rsidRDefault="008C6E17" w:rsidP="008C6E17">
      <w:pPr>
        <w:spacing w:before="120" w:after="120" w:line="360" w:lineRule="auto"/>
        <w:jc w:val="both"/>
        <w:rPr>
          <w:rStyle w:val="Emphaseple"/>
        </w:rPr>
      </w:pPr>
    </w:p>
    <w:p w:rsidR="008C6E17" w:rsidRPr="007367EA" w:rsidRDefault="008C6E17" w:rsidP="008C6E17">
      <w:pPr>
        <w:pStyle w:val="Titre1"/>
        <w:rPr>
          <w:rStyle w:val="Emphaseple"/>
        </w:rPr>
      </w:pPr>
      <w:bookmarkStart w:id="2" w:name="_Toc97120653"/>
      <w:r w:rsidRPr="007367EA">
        <w:rPr>
          <w:rStyle w:val="Emphaseple"/>
        </w:rPr>
        <w:t>Les acteurs et leurs rôles respectif dans le système</w:t>
      </w:r>
      <w:bookmarkEnd w:id="2"/>
      <w:r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rPr>
          <w:rStyle w:val="Emphaseple"/>
        </w:rPr>
      </w:pPr>
    </w:p>
    <w:p w:rsidR="008C6E17" w:rsidRPr="007367EA" w:rsidRDefault="008C6E17" w:rsidP="00B17F47">
      <w:pPr>
        <w:pStyle w:val="Titre2"/>
        <w:numPr>
          <w:ilvl w:val="0"/>
          <w:numId w:val="4"/>
        </w:numPr>
        <w:rPr>
          <w:rStyle w:val="Emphaseple"/>
        </w:rPr>
      </w:pPr>
      <w:bookmarkStart w:id="3" w:name="_Toc97120654"/>
      <w:r w:rsidRPr="007367EA">
        <w:rPr>
          <w:rStyle w:val="Emphaseple"/>
        </w:rPr>
        <w:t>L’IT</w:t>
      </w:r>
      <w:r w:rsidR="0064220E">
        <w:rPr>
          <w:rStyle w:val="Emphaseple"/>
        </w:rPr>
        <w:t>/super admin</w:t>
      </w:r>
      <w:bookmarkEnd w:id="3"/>
      <w:r w:rsidR="0064220E">
        <w:rPr>
          <w:rStyle w:val="Emphaseple"/>
        </w:rPr>
        <w:t xml:space="preserve">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Créer département (lire, modifier et détail)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Créer faculté (lire, modifier et détail)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Créer promotion (lire, modifier et détail)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Créer utilisateurs</w:t>
      </w:r>
      <w:r w:rsidR="0064220E">
        <w:rPr>
          <w:rStyle w:val="Emphaseple"/>
        </w:rPr>
        <w:t xml:space="preserve"> admin</w:t>
      </w:r>
      <w:r w:rsidRPr="007367EA">
        <w:rPr>
          <w:rStyle w:val="Emphaseple"/>
        </w:rPr>
        <w:t xml:space="preserve"> </w:t>
      </w:r>
      <w:r w:rsidR="00416807">
        <w:rPr>
          <w:rStyle w:val="Emphaseple"/>
        </w:rPr>
        <w:t xml:space="preserve">chargé de faculté </w:t>
      </w:r>
      <w:r w:rsidRPr="007367EA">
        <w:rPr>
          <w:rStyle w:val="Emphaseple"/>
        </w:rPr>
        <w:t>(lire, modifier et détail)</w:t>
      </w:r>
    </w:p>
    <w:p w:rsidR="00AE5D1A" w:rsidRDefault="00AE5D1A" w:rsidP="00AE5D1A">
      <w:pPr>
        <w:pStyle w:val="Titre2"/>
        <w:numPr>
          <w:ilvl w:val="0"/>
          <w:numId w:val="4"/>
        </w:numPr>
        <w:rPr>
          <w:rStyle w:val="Emphaseple"/>
        </w:rPr>
      </w:pPr>
      <w:bookmarkStart w:id="4" w:name="_Toc97120655"/>
      <w:r>
        <w:rPr>
          <w:rStyle w:val="Emphaseple"/>
        </w:rPr>
        <w:t>Le Financier</w:t>
      </w:r>
      <w:bookmarkEnd w:id="4"/>
      <w:r>
        <w:rPr>
          <w:rStyle w:val="Emphaseple"/>
        </w:rPr>
        <w:t xml:space="preserve"> </w:t>
      </w:r>
    </w:p>
    <w:p w:rsidR="00AE5D1A" w:rsidRPr="007367EA" w:rsidRDefault="00AE5D1A" w:rsidP="00AE5D1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Noter les paiements des dépôts ayant eu lieux   </w:t>
      </w:r>
    </w:p>
    <w:p w:rsidR="00AE5D1A" w:rsidRPr="007367EA" w:rsidRDefault="00AE5D1A" w:rsidP="00AE5D1A">
      <w:pPr>
        <w:pStyle w:val="Titre2"/>
        <w:numPr>
          <w:ilvl w:val="0"/>
          <w:numId w:val="4"/>
        </w:numPr>
        <w:rPr>
          <w:rStyle w:val="Emphaseple"/>
        </w:rPr>
      </w:pPr>
      <w:bookmarkStart w:id="5" w:name="_Toc97120656"/>
      <w:r w:rsidRPr="007367EA">
        <w:rPr>
          <w:rStyle w:val="Emphaseple"/>
        </w:rPr>
        <w:t>L’admin /chargé de faculté</w:t>
      </w:r>
      <w:bookmarkEnd w:id="5"/>
      <w:r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Configurer l’université (noms, adresse, tel, logo, annonces, etc…)</w:t>
      </w:r>
    </w:p>
    <w:p w:rsidR="00416807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lastRenderedPageBreak/>
        <w:t xml:space="preserve">Configurer l’année académique courante </w:t>
      </w:r>
    </w:p>
    <w:p w:rsidR="008C6E17" w:rsidRDefault="0041680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Créer les départements (lire, modifier) </w:t>
      </w:r>
      <w:r w:rsidR="008C6E17" w:rsidRPr="007367EA">
        <w:rPr>
          <w:rStyle w:val="Emphaseple"/>
        </w:rPr>
        <w:t xml:space="preserve">  </w:t>
      </w:r>
    </w:p>
    <w:p w:rsidR="00416807" w:rsidRPr="007367EA" w:rsidRDefault="0041680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Créer les salles ou se dérouleront les défenses (modifier, </w:t>
      </w:r>
      <w:proofErr w:type="gramStart"/>
      <w:r>
        <w:rPr>
          <w:rStyle w:val="Emphaseple"/>
        </w:rPr>
        <w:t>lire )</w:t>
      </w:r>
      <w:proofErr w:type="gramEnd"/>
      <w:r>
        <w:rPr>
          <w:rStyle w:val="Emphaseple"/>
        </w:rPr>
        <w:t xml:space="preserve">  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Traiter valider une fiche </w:t>
      </w:r>
    </w:p>
    <w:p w:rsidR="008C6E17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Programmer les défenses/ alignement </w:t>
      </w:r>
    </w:p>
    <w:p w:rsidR="00CE5CA0" w:rsidRPr="007367EA" w:rsidRDefault="00CE5CA0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Attribuer les lectures aux différents lecteurs 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Signaler les défenses qui se sont déroulées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Clôturer la fiche en y insérant une côte    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état avancement des mémoires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les directeurs de mémoires (noms et contacts, nombre de direction)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les finalistes (noms et contacts, état de sa </w:t>
      </w:r>
      <w:r w:rsidR="009C10D0" w:rsidRPr="007367EA">
        <w:rPr>
          <w:rStyle w:val="Emphaseple"/>
        </w:rPr>
        <w:t>fiche)</w:t>
      </w:r>
      <w:r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Imprimer fiche de proposition/ fiche d’avancement 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dépôt (historique de dépôt générale et par étudiant ainsi que les nombres de rendez-vous avec son </w:t>
      </w:r>
      <w:r w:rsidR="009C10D0" w:rsidRPr="007367EA">
        <w:rPr>
          <w:rStyle w:val="Emphaseple"/>
        </w:rPr>
        <w:t>directeur)</w:t>
      </w:r>
      <w:r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lecture  pour chaque lecteur de défense     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notification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Travail à traiter par la faculté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Nouveau feux vert octroyé par un directeur de la faculté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Dashboard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Ratio des soumissions et feux vert </w:t>
      </w:r>
    </w:p>
    <w:p w:rsidR="008C6E17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Diagramme rapport des travaux en cours, en feux vert, alignés, défendus, créées, soumis  </w:t>
      </w:r>
    </w:p>
    <w:p w:rsidR="003E4262" w:rsidRPr="007367EA" w:rsidRDefault="003E4262" w:rsidP="003E4262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Envoyer messages de broadcast (à différents catégories d’utilisateurs)  </w:t>
      </w:r>
    </w:p>
    <w:p w:rsidR="008C6E17" w:rsidRPr="007367EA" w:rsidRDefault="008C6E17" w:rsidP="00B17F47">
      <w:pPr>
        <w:pStyle w:val="Titre2"/>
        <w:numPr>
          <w:ilvl w:val="0"/>
          <w:numId w:val="4"/>
        </w:numPr>
        <w:rPr>
          <w:rStyle w:val="Emphaseple"/>
        </w:rPr>
      </w:pPr>
      <w:bookmarkStart w:id="6" w:name="_Toc97120657"/>
      <w:r w:rsidRPr="007367EA">
        <w:rPr>
          <w:rStyle w:val="Emphaseple"/>
        </w:rPr>
        <w:t>Le finaliste</w:t>
      </w:r>
      <w:bookmarkEnd w:id="6"/>
      <w:r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Créer sa fiche </w:t>
      </w:r>
      <w:r w:rsidR="00416807">
        <w:rPr>
          <w:rStyle w:val="Emphaseple"/>
        </w:rPr>
        <w:t xml:space="preserve">de sujet (avec les proposition de </w:t>
      </w:r>
      <w:proofErr w:type="gramStart"/>
      <w:r w:rsidR="00416807">
        <w:rPr>
          <w:rStyle w:val="Emphaseple"/>
        </w:rPr>
        <w:t>sujets  )</w:t>
      </w:r>
      <w:proofErr w:type="gramEnd"/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Soumettre fiche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Faire dépôt régulier du travail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Demander un rendez-vous avec le directeur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état fiche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correction du directeur (historique dépôt)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Gérer son profile 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détail </w:t>
      </w:r>
      <w:r w:rsidR="009C10D0" w:rsidRPr="007367EA">
        <w:rPr>
          <w:rStyle w:val="Emphaseple"/>
        </w:rPr>
        <w:t>dépôt (</w:t>
      </w:r>
      <w:r w:rsidRPr="007367EA">
        <w:rPr>
          <w:rStyle w:val="Emphaseple"/>
        </w:rPr>
        <w:t>date, fichier, note du directeur etc…)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Imprimer fiche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lastRenderedPageBreak/>
        <w:t xml:space="preserve">Consulter notification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Nouvelle correction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Feux vert octroyé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Planification réalisée  </w:t>
      </w:r>
    </w:p>
    <w:p w:rsidR="008C6E17" w:rsidRPr="007367EA" w:rsidRDefault="008C6E17" w:rsidP="00B17F47">
      <w:pPr>
        <w:pStyle w:val="Titre2"/>
        <w:numPr>
          <w:ilvl w:val="0"/>
          <w:numId w:val="4"/>
        </w:numPr>
        <w:rPr>
          <w:rStyle w:val="Emphaseple"/>
        </w:rPr>
      </w:pPr>
      <w:bookmarkStart w:id="7" w:name="_Toc97120658"/>
      <w:r w:rsidRPr="007367EA">
        <w:rPr>
          <w:rStyle w:val="Emphaseple"/>
        </w:rPr>
        <w:t>L’enseignant / directeur</w:t>
      </w:r>
      <w:bookmarkEnd w:id="7"/>
      <w:r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Consulter notification</w:t>
      </w:r>
      <w:r w:rsidR="00B17F47" w:rsidRPr="007367EA">
        <w:rPr>
          <w:rStyle w:val="Emphaseple"/>
        </w:rPr>
        <w:t xml:space="preserve"> du directeur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Nouvelle direction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Nouveau dépôt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Nouvel alignement pour lecture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Demandes de rendez-vous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Corriger travail mémoire (lire et annoter un travail déposé)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dépôt (historique de dépôt)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lecture de défense planifiée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détail dépôt        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Gérer son profile 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Imprimer fiche d’avancement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Consulter Dashboard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Ratio en cours et feux vert </w:t>
      </w:r>
    </w:p>
    <w:p w:rsidR="006A1A4B" w:rsidRPr="007367EA" w:rsidRDefault="008C6E17" w:rsidP="006A1A4B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Courbes dépôts et corrections  sur les 30 derniers jours. </w:t>
      </w:r>
    </w:p>
    <w:p w:rsidR="006A1A4B" w:rsidRPr="007367EA" w:rsidRDefault="006A1A4B" w:rsidP="00B17F47">
      <w:pPr>
        <w:pStyle w:val="Titre1"/>
        <w:rPr>
          <w:rStyle w:val="Emphaseple"/>
        </w:rPr>
      </w:pPr>
      <w:bookmarkStart w:id="8" w:name="_Toc97120659"/>
      <w:r w:rsidRPr="007367EA">
        <w:rPr>
          <w:rStyle w:val="Emphaseple"/>
        </w:rPr>
        <w:t>Illustration d’usage des fonctionnalités</w:t>
      </w:r>
      <w:bookmarkEnd w:id="8"/>
      <w:r w:rsidRPr="007367EA">
        <w:rPr>
          <w:rStyle w:val="Emphaseple"/>
        </w:rPr>
        <w:t xml:space="preserve"> 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Créer département (lire, modifier et détail)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Créer faculté (lire, modifier et détail)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Créer promotion (lire, modifier et détail)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Créer utilisateurs (lire, modifier et détail)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Configurer l’université (noms, adresse, tel, logo, annonces, etc…)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Configurer l’année académique courante  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Traiter valider une fiche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Programmer les défenses/ alignement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Signaler les défenses qui se sont déroulées </w:t>
      </w:r>
    </w:p>
    <w:p w:rsidR="00B17F47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Clôturer la fiche en y insérant une côte     </w:t>
      </w:r>
    </w:p>
    <w:p w:rsidR="00134DEC" w:rsidRPr="007367EA" w:rsidRDefault="00134DEC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>Envoyer message de broadcast à différents</w:t>
      </w:r>
      <w:bookmarkStart w:id="9" w:name="_GoBack"/>
      <w:bookmarkEnd w:id="9"/>
      <w:r>
        <w:rPr>
          <w:rStyle w:val="Emphaseple"/>
        </w:rPr>
        <w:t xml:space="preserve"> utilisateurs </w:t>
      </w:r>
    </w:p>
    <w:p w:rsidR="00B17F47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état avancement des mémoires </w:t>
      </w:r>
    </w:p>
    <w:p w:rsidR="00E81559" w:rsidRPr="007367EA" w:rsidRDefault="00E81559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Consulter les </w:t>
      </w:r>
      <w:proofErr w:type="gramStart"/>
      <w:r>
        <w:rPr>
          <w:rStyle w:val="Emphaseple"/>
        </w:rPr>
        <w:t>fiches(</w:t>
      </w:r>
      <w:proofErr w:type="gramEnd"/>
      <w:r>
        <w:rPr>
          <w:rStyle w:val="Emphaseple"/>
        </w:rPr>
        <w:t>Toutes, par promotion)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lastRenderedPageBreak/>
        <w:t xml:space="preserve">Consulter les directeurs de mémoires (noms et contacts, nombre de direction)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les finalistes (noms et contacts, état de sa fiche)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Imprimer fiche de proposition/ fiche d’avancement 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dépôt (historique de dépôt générale et par étudiant ainsi que les nombres de rendez-vous avec son directeur)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lecture  pour chaque lecteur de défense     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notification pour faculté </w:t>
      </w:r>
    </w:p>
    <w:p w:rsidR="00B17F47" w:rsidRPr="007367EA" w:rsidRDefault="00B17F47" w:rsidP="00B17F47">
      <w:pPr>
        <w:pStyle w:val="Paragraphedeliste"/>
        <w:numPr>
          <w:ilvl w:val="2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Travail à traiter par la faculté </w:t>
      </w:r>
    </w:p>
    <w:p w:rsidR="00B17F47" w:rsidRPr="007367EA" w:rsidRDefault="00B17F47" w:rsidP="00B17F47">
      <w:pPr>
        <w:pStyle w:val="Paragraphedeliste"/>
        <w:numPr>
          <w:ilvl w:val="2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Nouveau feux vert octroyé par un directeur de la faculté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Dashboard de la faculté </w:t>
      </w:r>
    </w:p>
    <w:p w:rsidR="00B17F47" w:rsidRPr="007367EA" w:rsidRDefault="00B17F47" w:rsidP="00B17F47">
      <w:pPr>
        <w:pStyle w:val="Paragraphedeliste"/>
        <w:numPr>
          <w:ilvl w:val="2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Ratio des soumissions et feux vert</w:t>
      </w:r>
    </w:p>
    <w:p w:rsidR="00B17F47" w:rsidRPr="007367EA" w:rsidRDefault="00B17F47" w:rsidP="00B17F47">
      <w:pPr>
        <w:pStyle w:val="Paragraphedeliste"/>
        <w:numPr>
          <w:ilvl w:val="2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Diagramme rapport des travaux en cours, en feux vert, alignés, défendus, créées, soumis Créer sa fiche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Soumettre fiche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Faire dépôt régulier du travail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Demander un rendez-vous avec le directeur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état fiche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correction du directeur (historique dépôt)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Gérer son profile 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Consulter détail dépôt (date, fichier, note du directeur etc…)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Imprimer fiche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notification finaliste </w:t>
      </w:r>
    </w:p>
    <w:p w:rsidR="00B17F47" w:rsidRPr="007367EA" w:rsidRDefault="00B17F47" w:rsidP="00B17F47">
      <w:pPr>
        <w:pStyle w:val="Paragraphedeliste"/>
        <w:numPr>
          <w:ilvl w:val="0"/>
          <w:numId w:val="10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Nouvelle correction reçu </w:t>
      </w:r>
    </w:p>
    <w:p w:rsidR="00B17F47" w:rsidRPr="007367EA" w:rsidRDefault="00B17F47" w:rsidP="00B17F47">
      <w:pPr>
        <w:pStyle w:val="Paragraphedeliste"/>
        <w:numPr>
          <w:ilvl w:val="0"/>
          <w:numId w:val="10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Feux vert octroyé </w:t>
      </w:r>
    </w:p>
    <w:p w:rsidR="00B17F47" w:rsidRPr="007367EA" w:rsidRDefault="00B17F47" w:rsidP="00B17F47">
      <w:pPr>
        <w:pStyle w:val="Paragraphedeliste"/>
        <w:numPr>
          <w:ilvl w:val="0"/>
          <w:numId w:val="10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Planification réalisée 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notification du directeur </w:t>
      </w:r>
    </w:p>
    <w:p w:rsidR="00B17F47" w:rsidRPr="007367EA" w:rsidRDefault="00B17F47" w:rsidP="00B17F47">
      <w:pPr>
        <w:pStyle w:val="Paragraphedeliste"/>
        <w:numPr>
          <w:ilvl w:val="0"/>
          <w:numId w:val="9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Nouvelle direction </w:t>
      </w:r>
    </w:p>
    <w:p w:rsidR="00B17F47" w:rsidRPr="007367EA" w:rsidRDefault="00B17F47" w:rsidP="00B17F47">
      <w:pPr>
        <w:pStyle w:val="Paragraphedeliste"/>
        <w:numPr>
          <w:ilvl w:val="0"/>
          <w:numId w:val="9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Nouveau dépôt </w:t>
      </w:r>
    </w:p>
    <w:p w:rsidR="00B17F47" w:rsidRPr="007367EA" w:rsidRDefault="00B17F47" w:rsidP="00B17F47">
      <w:pPr>
        <w:pStyle w:val="Paragraphedeliste"/>
        <w:numPr>
          <w:ilvl w:val="0"/>
          <w:numId w:val="9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Nouvel alignement pour lecture </w:t>
      </w:r>
    </w:p>
    <w:p w:rsidR="00B17F47" w:rsidRPr="007367EA" w:rsidRDefault="00B17F47" w:rsidP="00B17F47">
      <w:pPr>
        <w:pStyle w:val="Paragraphedeliste"/>
        <w:numPr>
          <w:ilvl w:val="0"/>
          <w:numId w:val="9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Demandes de rendez-vous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Corriger travail mémoire (lire et annoter un travail déposé)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dépôt (historique de dépôt)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lecture de défense planifiée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détail dépôt        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lastRenderedPageBreak/>
        <w:t xml:space="preserve">Gérer son profile 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Imprimer fiche d’avancement </w:t>
      </w:r>
    </w:p>
    <w:p w:rsidR="00B17F47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Consulter Dashboard</w:t>
      </w:r>
      <w:r w:rsidR="00E81559">
        <w:rPr>
          <w:rStyle w:val="Emphaseple"/>
        </w:rPr>
        <w:t xml:space="preserve"> enseignant </w:t>
      </w:r>
    </w:p>
    <w:p w:rsidR="00E81559" w:rsidRPr="007367EA" w:rsidRDefault="00E81559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Noter paiement dépôt  </w:t>
      </w:r>
    </w:p>
    <w:p w:rsidR="00B17F47" w:rsidRPr="007367EA" w:rsidRDefault="00B17F47" w:rsidP="00B17F47">
      <w:pPr>
        <w:pStyle w:val="Paragraphedeliste"/>
        <w:numPr>
          <w:ilvl w:val="0"/>
          <w:numId w:val="8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Ratio en cours et feux vert </w:t>
      </w:r>
    </w:p>
    <w:p w:rsidR="00B17F47" w:rsidRDefault="00B17F47" w:rsidP="00B17F47">
      <w:pPr>
        <w:pStyle w:val="Paragraphedeliste"/>
        <w:numPr>
          <w:ilvl w:val="0"/>
          <w:numId w:val="8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Courbes dépôts et corrections  sur les 30 derniers jours.</w:t>
      </w:r>
    </w:p>
    <w:p w:rsidR="00EB6601" w:rsidRDefault="00EB6601" w:rsidP="00EB6601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Passer appel vers (enseignant ou finaliste) </w:t>
      </w:r>
    </w:p>
    <w:p w:rsidR="00EB6601" w:rsidRPr="007367EA" w:rsidRDefault="00EB6601" w:rsidP="00EB6601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>Envoyer mail vers (enseignant ou finaliste)</w:t>
      </w:r>
    </w:p>
    <w:p w:rsidR="00B17F47" w:rsidRPr="007367EA" w:rsidRDefault="00B17F47" w:rsidP="006A1A4B">
      <w:pPr>
        <w:spacing w:before="120" w:after="120" w:line="360" w:lineRule="auto"/>
        <w:jc w:val="both"/>
        <w:rPr>
          <w:rStyle w:val="Emphaseple"/>
        </w:rPr>
      </w:pPr>
    </w:p>
    <w:p w:rsidR="009C10D0" w:rsidRPr="007367EA" w:rsidRDefault="004D0ED0" w:rsidP="00456F2E">
      <w:pPr>
        <w:pStyle w:val="Titre1"/>
        <w:rPr>
          <w:rStyle w:val="Emphaseple"/>
        </w:rPr>
      </w:pPr>
      <w:bookmarkStart w:id="10" w:name="_Toc97120660"/>
      <w:r w:rsidRPr="007367EA">
        <w:rPr>
          <w:rStyle w:val="Emphaseple"/>
        </w:rPr>
        <w:t>Déploiement de l’application</w:t>
      </w:r>
      <w:bookmarkEnd w:id="10"/>
      <w:r w:rsidRPr="007367EA">
        <w:rPr>
          <w:rStyle w:val="Emphaseple"/>
        </w:rPr>
        <w:t xml:space="preserve"> </w:t>
      </w:r>
    </w:p>
    <w:p w:rsidR="008C6E17" w:rsidRPr="007367EA" w:rsidRDefault="009C10D0" w:rsidP="009C10D0">
      <w:pPr>
        <w:rPr>
          <w:rStyle w:val="Emphaseple"/>
        </w:rPr>
      </w:pPr>
      <w:r w:rsidRPr="007367EA">
        <w:rPr>
          <w:rStyle w:val="Emphaseple"/>
        </w:rPr>
        <w:t xml:space="preserve">Ci-dessous l’ordre dans lequel les données devraient être initialisées. </w:t>
      </w:r>
    </w:p>
    <w:p w:rsidR="008C6E17" w:rsidRPr="007367EA" w:rsidRDefault="008C6E17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 xml:space="preserve">Initialisation des données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Configuration année académique courante, université, faculté, section, département, promotion,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Création</w:t>
      </w:r>
      <w:r w:rsidR="00D96A0C">
        <w:rPr>
          <w:rStyle w:val="Emphaseple"/>
        </w:rPr>
        <w:t xml:space="preserve">  utilisateurs : pour tous les 5</w:t>
      </w:r>
      <w:r w:rsidRPr="007367EA">
        <w:rPr>
          <w:rStyle w:val="Emphaseple"/>
        </w:rPr>
        <w:t xml:space="preserve"> </w:t>
      </w:r>
      <w:r w:rsidR="00D96A0C">
        <w:rPr>
          <w:rStyle w:val="Emphaseple"/>
        </w:rPr>
        <w:t>profils (administrateur informaticien, administrateur de faculté, enseignant, finaliste, chargé de finance)</w:t>
      </w:r>
      <w:r w:rsidRPr="007367EA">
        <w:rPr>
          <w:rStyle w:val="Emphaseple"/>
        </w:rPr>
        <w:t xml:space="preserve"> </w:t>
      </w:r>
    </w:p>
    <w:p w:rsidR="008C6E17" w:rsidRPr="007367EA" w:rsidRDefault="009C10D0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 xml:space="preserve">Les utilisateurs avec profile enseignant devraient être les premiers à se connecter afin de parfaire leur profile, ce afin d’être proposable comme directeur potentiel d’un mémoire    </w:t>
      </w:r>
    </w:p>
    <w:p w:rsidR="008C6E17" w:rsidRPr="007367EA" w:rsidRDefault="008C6E17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 xml:space="preserve">Ensuite les utilisateurs avec profile finaliste se connecte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Ils vont parfaire leur profile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Proposer des sujets </w:t>
      </w:r>
    </w:p>
    <w:p w:rsidR="009C10D0" w:rsidRPr="007367EA" w:rsidRDefault="009C10D0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Attendre la notification leur indiquant que le travail a été validé pour commencer les dépôts successifs  </w:t>
      </w:r>
    </w:p>
    <w:p w:rsidR="008C6E17" w:rsidRPr="007367EA" w:rsidRDefault="008C6E17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>Ensuite les utilisateurs admin charge de faculté vont se connecter</w:t>
      </w:r>
      <w:r w:rsidR="009C10D0" w:rsidRPr="007367EA">
        <w:rPr>
          <w:rStyle w:val="Emphaseple"/>
        </w:rPr>
        <w:t xml:space="preserve"> de temps en temps pour :  </w:t>
      </w:r>
      <w:r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Vérifier qu’ils ont les notifications des travaux en attente de traitement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Traiter les différentes fiches </w:t>
      </w:r>
    </w:p>
    <w:p w:rsidR="008C6E17" w:rsidRPr="007367EA" w:rsidRDefault="008C6E17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 xml:space="preserve">Les utilisateurs finalistes se connectent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ils se rassurent qu’ils ont la notification de la validation  du sujet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ils vont procéder aux dépôts multiples de temps en temps 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la moitié d’entre eux se déconnectent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lastRenderedPageBreak/>
        <w:t xml:space="preserve">le reste du groupe continue à faire des dépôts multiples pendant que la moitié des directeurs corrige les dépôts </w:t>
      </w:r>
    </w:p>
    <w:p w:rsidR="008C6E17" w:rsidRPr="007367EA" w:rsidRDefault="009C10D0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>L</w:t>
      </w:r>
      <w:r w:rsidR="008C6E17" w:rsidRPr="007367EA">
        <w:rPr>
          <w:rStyle w:val="Emphaseple"/>
        </w:rPr>
        <w:t xml:space="preserve">es directeurs </w:t>
      </w:r>
      <w:r w:rsidRPr="007367EA">
        <w:rPr>
          <w:rStyle w:val="Emphaseple"/>
        </w:rPr>
        <w:t>peuvent accorder les feux verts</w:t>
      </w:r>
      <w:r w:rsidR="008C6E17" w:rsidRPr="007367EA">
        <w:rPr>
          <w:rStyle w:val="Emphaseple"/>
        </w:rPr>
        <w:t xml:space="preserve"> </w:t>
      </w:r>
      <w:r w:rsidRPr="007367EA">
        <w:rPr>
          <w:rStyle w:val="Emphaseple"/>
        </w:rPr>
        <w:t xml:space="preserve">selon leur appréciation du travail  </w:t>
      </w:r>
      <w:r w:rsidR="008C6E17"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 xml:space="preserve">les chargé de faculté alignent les défenses et choisissent des lecteurs parmi les directeurs </w:t>
      </w:r>
    </w:p>
    <w:p w:rsidR="008C6E17" w:rsidRPr="007367EA" w:rsidRDefault="008C6E17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 xml:space="preserve">les directeurs se rassurent d’avoir les notifications de lecture </w:t>
      </w:r>
    </w:p>
    <w:p w:rsidR="008C6E17" w:rsidRPr="007367EA" w:rsidRDefault="008C6E17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 xml:space="preserve">les admin notifient les défenses ayant eu lieu </w:t>
      </w:r>
      <w:r w:rsidR="009C10D0" w:rsidRPr="007367EA">
        <w:rPr>
          <w:rStyle w:val="Emphaseple"/>
        </w:rPr>
        <w:t xml:space="preserve">en encodant la cote de la défense </w:t>
      </w:r>
    </w:p>
    <w:p w:rsidR="007367EA" w:rsidRDefault="008C6E17" w:rsidP="009C10D0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 xml:space="preserve">et la boucle continue </w:t>
      </w:r>
    </w:p>
    <w:p w:rsidR="007367EA" w:rsidRDefault="007367EA" w:rsidP="007367EA">
      <w:pPr>
        <w:rPr>
          <w:rStyle w:val="Emphaseple"/>
        </w:rPr>
      </w:pPr>
      <w:r>
        <w:rPr>
          <w:rStyle w:val="Emphaseple"/>
        </w:rPr>
        <w:br w:type="page"/>
      </w:r>
    </w:p>
    <w:bookmarkStart w:id="11" w:name="_Toc97120661" w:displacedByCustomXml="next"/>
    <w:sdt>
      <w:sdtPr>
        <w:rPr>
          <w:rStyle w:val="Emphaseple"/>
          <w:rFonts w:ascii="Times New Roman" w:eastAsia="Times New Roman" w:hAnsi="Times New Roman" w:cs="Times New Roman"/>
          <w:sz w:val="24"/>
          <w:szCs w:val="24"/>
        </w:rPr>
        <w:id w:val="-1618522432"/>
        <w:docPartObj>
          <w:docPartGallery w:val="Table of Contents"/>
          <w:docPartUnique/>
        </w:docPartObj>
      </w:sdtPr>
      <w:sdtEndPr>
        <w:rPr>
          <w:rStyle w:val="Emphaseple"/>
        </w:rPr>
      </w:sdtEndPr>
      <w:sdtContent>
        <w:p w:rsidR="008C6E17" w:rsidRPr="007367EA" w:rsidRDefault="008C6E17" w:rsidP="007367EA">
          <w:pPr>
            <w:pStyle w:val="Titre1"/>
            <w:jc w:val="center"/>
            <w:rPr>
              <w:rStyle w:val="Emphaseple"/>
            </w:rPr>
          </w:pPr>
          <w:r w:rsidRPr="007367EA">
            <w:rPr>
              <w:rStyle w:val="Emphaseple"/>
            </w:rPr>
            <w:t>Table des matières</w:t>
          </w:r>
          <w:bookmarkEnd w:id="11"/>
        </w:p>
        <w:p w:rsidR="009C10C8" w:rsidRDefault="008C6E1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367EA">
            <w:rPr>
              <w:rStyle w:val="Emphaseple"/>
            </w:rPr>
            <w:fldChar w:fldCharType="begin"/>
          </w:r>
          <w:r w:rsidRPr="007367EA">
            <w:rPr>
              <w:rStyle w:val="Emphaseple"/>
            </w:rPr>
            <w:instrText xml:space="preserve"> TOC \o "1-3" \h \z \u </w:instrText>
          </w:r>
          <w:r w:rsidRPr="007367EA">
            <w:rPr>
              <w:rStyle w:val="Emphaseple"/>
            </w:rPr>
            <w:fldChar w:fldCharType="separate"/>
          </w:r>
          <w:hyperlink w:anchor="_Toc97120651" w:history="1">
            <w:r w:rsidR="009C10C8" w:rsidRPr="00167506">
              <w:rPr>
                <w:rStyle w:val="Lienhypertexte"/>
                <w:i/>
                <w:iCs/>
                <w:noProof/>
              </w:rPr>
              <w:t>Description générale de l’application Academia::FeuxVert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_Toc97120651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1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CB100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52" w:history="1">
            <w:r w:rsidR="009C10C8" w:rsidRPr="00167506">
              <w:rPr>
                <w:rStyle w:val="Lienhypertexte"/>
                <w:i/>
                <w:iCs/>
                <w:noProof/>
              </w:rPr>
              <w:t>Les principaux acteurs du système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_Toc97120652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1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CB100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53" w:history="1">
            <w:r w:rsidR="009C10C8" w:rsidRPr="00167506">
              <w:rPr>
                <w:rStyle w:val="Lienhypertexte"/>
                <w:i/>
                <w:iCs/>
                <w:noProof/>
              </w:rPr>
              <w:t>Les acteurs et leurs rôles respectif dans le système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_Toc97120653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1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CB100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54" w:history="1">
            <w:r w:rsidR="009C10C8" w:rsidRPr="00167506">
              <w:rPr>
                <w:rStyle w:val="Lienhypertexte"/>
                <w:i/>
                <w:iCs/>
                <w:noProof/>
              </w:rPr>
              <w:t>1.</w:t>
            </w:r>
            <w:r w:rsidR="009C10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C8" w:rsidRPr="00167506">
              <w:rPr>
                <w:rStyle w:val="Lienhypertexte"/>
                <w:i/>
                <w:iCs/>
                <w:noProof/>
              </w:rPr>
              <w:t>L’IT/super admin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_Toc97120654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1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CB100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55" w:history="1">
            <w:r w:rsidR="009C10C8" w:rsidRPr="00167506">
              <w:rPr>
                <w:rStyle w:val="Lienhypertexte"/>
                <w:i/>
                <w:iCs/>
                <w:noProof/>
              </w:rPr>
              <w:t>2.</w:t>
            </w:r>
            <w:r w:rsidR="009C10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C8" w:rsidRPr="00167506">
              <w:rPr>
                <w:rStyle w:val="Lienhypertexte"/>
                <w:i/>
                <w:iCs/>
                <w:noProof/>
              </w:rPr>
              <w:t>Le Financier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_Toc97120655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1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CB100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56" w:history="1">
            <w:r w:rsidR="009C10C8" w:rsidRPr="00167506">
              <w:rPr>
                <w:rStyle w:val="Lienhypertexte"/>
                <w:i/>
                <w:iCs/>
                <w:noProof/>
              </w:rPr>
              <w:t>3.</w:t>
            </w:r>
            <w:r w:rsidR="009C10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C8" w:rsidRPr="00167506">
              <w:rPr>
                <w:rStyle w:val="Lienhypertexte"/>
                <w:i/>
                <w:iCs/>
                <w:noProof/>
              </w:rPr>
              <w:t>L’admin /chargé de faculté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_Toc97120656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1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CB100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57" w:history="1">
            <w:r w:rsidR="009C10C8" w:rsidRPr="00167506">
              <w:rPr>
                <w:rStyle w:val="Lienhypertexte"/>
                <w:i/>
                <w:iCs/>
                <w:noProof/>
              </w:rPr>
              <w:t>4.</w:t>
            </w:r>
            <w:r w:rsidR="009C10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C8" w:rsidRPr="00167506">
              <w:rPr>
                <w:rStyle w:val="Lienhypertexte"/>
                <w:i/>
                <w:iCs/>
                <w:noProof/>
              </w:rPr>
              <w:t>Le finaliste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_Toc97120657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2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CB100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58" w:history="1">
            <w:r w:rsidR="009C10C8" w:rsidRPr="00167506">
              <w:rPr>
                <w:rStyle w:val="Lienhypertexte"/>
                <w:i/>
                <w:iCs/>
                <w:noProof/>
              </w:rPr>
              <w:t>5.</w:t>
            </w:r>
            <w:r w:rsidR="009C10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C8" w:rsidRPr="00167506">
              <w:rPr>
                <w:rStyle w:val="Lienhypertexte"/>
                <w:i/>
                <w:iCs/>
                <w:noProof/>
              </w:rPr>
              <w:t>L’enseignant / directeur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_Toc97120658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3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CB100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59" w:history="1">
            <w:r w:rsidR="009C10C8" w:rsidRPr="00167506">
              <w:rPr>
                <w:rStyle w:val="Lienhypertexte"/>
                <w:i/>
                <w:iCs/>
                <w:noProof/>
              </w:rPr>
              <w:t>Illustration d’usage des fonctionnalités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_Toc97120659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3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CB100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60" w:history="1">
            <w:r w:rsidR="009C10C8" w:rsidRPr="00167506">
              <w:rPr>
                <w:rStyle w:val="Lienhypertexte"/>
                <w:i/>
                <w:iCs/>
                <w:noProof/>
              </w:rPr>
              <w:t>Déploiement de l’application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_Toc97120660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5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CB100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61" w:history="1">
            <w:r w:rsidR="009C10C8" w:rsidRPr="00167506">
              <w:rPr>
                <w:rStyle w:val="Lienhypertexte"/>
                <w:i/>
                <w:iCs/>
                <w:noProof/>
              </w:rPr>
              <w:t>Table des matières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_Toc97120661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7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8C6E17" w:rsidRPr="007367EA" w:rsidRDefault="008C6E17" w:rsidP="008C6E17">
          <w:pPr>
            <w:spacing w:before="120" w:after="120"/>
            <w:rPr>
              <w:rStyle w:val="Emphaseple"/>
            </w:rPr>
          </w:pPr>
          <w:r w:rsidRPr="007367EA">
            <w:rPr>
              <w:rStyle w:val="Emphaseple"/>
            </w:rPr>
            <w:fldChar w:fldCharType="end"/>
          </w:r>
        </w:p>
      </w:sdtContent>
    </w:sdt>
    <w:p w:rsidR="008C6E17" w:rsidRPr="007367EA" w:rsidRDefault="008C6E17" w:rsidP="008C6E17">
      <w:pPr>
        <w:spacing w:before="120" w:after="120"/>
        <w:rPr>
          <w:rStyle w:val="Emphaseple"/>
        </w:rPr>
      </w:pPr>
    </w:p>
    <w:p w:rsidR="008C6E17" w:rsidRPr="007367EA" w:rsidRDefault="008C6E17" w:rsidP="008C6E17">
      <w:pPr>
        <w:spacing w:before="120" w:after="120"/>
        <w:rPr>
          <w:rStyle w:val="Emphaseple"/>
        </w:rPr>
      </w:pPr>
    </w:p>
    <w:p w:rsidR="008C6E17" w:rsidRPr="007367EA" w:rsidRDefault="008C6E17" w:rsidP="008C6E17">
      <w:pPr>
        <w:tabs>
          <w:tab w:val="left" w:pos="4080"/>
        </w:tabs>
        <w:spacing w:before="120" w:after="120"/>
        <w:rPr>
          <w:rStyle w:val="Emphaseple"/>
        </w:rPr>
      </w:pPr>
      <w:r w:rsidRPr="007367EA">
        <w:rPr>
          <w:rStyle w:val="Emphaseple"/>
        </w:rPr>
        <w:tab/>
      </w:r>
    </w:p>
    <w:p w:rsidR="001D0012" w:rsidRPr="007367EA" w:rsidRDefault="001D0012" w:rsidP="008C6E17">
      <w:pPr>
        <w:rPr>
          <w:rStyle w:val="Emphaseple"/>
        </w:rPr>
      </w:pPr>
      <w:r w:rsidRPr="007367EA">
        <w:rPr>
          <w:rStyle w:val="Emphaseple"/>
        </w:rPr>
        <w:t xml:space="preserve"> </w:t>
      </w:r>
    </w:p>
    <w:sectPr w:rsidR="001D0012" w:rsidRPr="007367E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00A" w:rsidRDefault="00CB100A">
      <w:r>
        <w:separator/>
      </w:r>
    </w:p>
  </w:endnote>
  <w:endnote w:type="continuationSeparator" w:id="0">
    <w:p w:rsidR="00CB100A" w:rsidRDefault="00CB1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00A" w:rsidRDefault="00CB100A">
      <w:r>
        <w:separator/>
      </w:r>
    </w:p>
  </w:footnote>
  <w:footnote w:type="continuationSeparator" w:id="0">
    <w:p w:rsidR="00CB100A" w:rsidRDefault="00CB1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7163818"/>
      <w:docPartObj>
        <w:docPartGallery w:val="Page Numbers (Margins)"/>
        <w:docPartUnique/>
      </w:docPartObj>
    </w:sdtPr>
    <w:sdtEndPr/>
    <w:sdtContent>
      <w:p w:rsidR="00E32B78" w:rsidRDefault="00E32B78">
        <w:pPr>
          <w:pStyle w:val="En-tt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5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2B78" w:rsidRDefault="00E32B78">
                                <w:pPr>
                                  <w:pStyle w:val="En-tte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134DEC" w:rsidRPr="00134DEC">
                                  <w:rPr>
                                    <w:rStyle w:val="Numrodepage"/>
                                    <w:b/>
                                    <w:bCs/>
                                    <w:noProof/>
                                    <w:color w:val="3F3151" w:themeColor="accent4" w:themeShade="7F"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>
                                  <w:rPr>
                                    <w:rStyle w:val="Numrodepage"/>
                                    <w:b/>
                                    <w:bCs/>
                                    <w:color w:val="3F3151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6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7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3" o:spid="_x0000_s1026" style="position:absolute;margin-left:0;margin-top:0;width:38.45pt;height:18.7pt;z-index:251659264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3mG8MA&#10;AADaAAAADwAAAGRycy9kb3ducmV2LnhtbESP3WrCQBSE7wu+w3KE3hSzUbB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3mG8MAAADaAAAADwAAAAAAAAAAAAAAAACYAgAAZHJzL2Rv&#10;d25yZXYueG1sUEsFBgAAAAAEAAQA9QAAAIgDAAAAAA==&#10;" filled="f" stroked="f">
                    <v:textbox inset="0,0,0,0">
                      <w:txbxContent>
                        <w:p w:rsidR="00E32B78" w:rsidRDefault="00E32B78">
                          <w:pPr>
                            <w:pStyle w:val="En-tte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34DEC" w:rsidRPr="00134DEC">
                            <w:rPr>
                              <w:rStyle w:val="Numrodepage"/>
                              <w:b/>
                              <w:bCs/>
                              <w:noProof/>
                              <w:color w:val="3F3151" w:themeColor="accent4" w:themeShade="7F"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rStyle w:val="Numrodepage"/>
                              <w:b/>
                              <w:bCs/>
                              <w:color w:val="3F3151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oval id="Oval 73" o:spid="_x0000_s1029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4hTb8A&#10;AADaAAAADwAAAGRycy9kb3ducmV2LnhtbERPPWvDMBDdA/kP4gJdQiPXQxxcyyEECl461PGQ8bCu&#10;lql1MpKSuP++KhQ6Pt53dVzsJO7kw+hYwcsuA0HcOz3yoKC7vD0fQISIrHFyTAq+KcCxXq8qLLV7&#10;8Afd2ziIFMKhRAUmxrmUMvSGLIadm4kT9+m8xZigH6T2+EjhdpJ5lu2lxZFTg8GZzob6r/Zm04xr&#10;cOHa9DcsutxsD4sf3n2h1NNmOb2CiLTEf/Gfu9EKCvi9kvwg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viFNvwAAANoAAAAPAAAAAAAAAAAAAAAAAJgCAABkcnMvZG93bnJl&#10;di54bWxQSwUGAAAAAAQABAD1AAAAhAMAAAAA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x5VrsA&#10;AADaAAAADwAAAGRycy9kb3ducmV2LnhtbERPvQrCMBDeBd8hnOCmqQ4i1ViqoLhadXA7m7MtNpfS&#10;xFrf3gyC48f3v056U4uOWldZVjCbRiCIc6srLhRczvvJEoTzyBpry6TgQw6SzXCwxljbN5+oy3wh&#10;Qgi7GBWU3jexlC4vyaCb2oY4cA/bGvQBtoXULb5DuKnlPIoW0mDFoaHEhnYl5c/sZRRUBzu77rfZ&#10;yd26xU6m9X1rr3elxqM+XYHw1Pu/+Oc+agVha7gSbo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TMeVa7AAAA2gAAAA8AAAAAAAAAAAAAAAAAmAIAAGRycy9kb3ducmV2Lnht&#10;bFBLBQYAAAAABAAEAPUAAACAAwAAAAA=&#10;" fillcolor="#84a2c6" stroked="f"/>
                  </v:group>
                  <w10:wrap anchorx="margin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090"/>
    <w:multiLevelType w:val="hybridMultilevel"/>
    <w:tmpl w:val="09D483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61E1"/>
    <w:multiLevelType w:val="hybridMultilevel"/>
    <w:tmpl w:val="688C370A"/>
    <w:lvl w:ilvl="0" w:tplc="040C001B">
      <w:start w:val="1"/>
      <w:numFmt w:val="lowerRoman"/>
      <w:lvlText w:val="%1."/>
      <w:lvlJc w:val="righ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DF81DE5"/>
    <w:multiLevelType w:val="hybridMultilevel"/>
    <w:tmpl w:val="855EFEF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36EA0"/>
    <w:multiLevelType w:val="hybridMultilevel"/>
    <w:tmpl w:val="5A04E7D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551A8"/>
    <w:multiLevelType w:val="hybridMultilevel"/>
    <w:tmpl w:val="8AAC8E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57D25"/>
    <w:multiLevelType w:val="hybridMultilevel"/>
    <w:tmpl w:val="F9C469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A53BC"/>
    <w:multiLevelType w:val="hybridMultilevel"/>
    <w:tmpl w:val="42E26738"/>
    <w:lvl w:ilvl="0" w:tplc="040C001B">
      <w:start w:val="1"/>
      <w:numFmt w:val="lowerRoman"/>
      <w:lvlText w:val="%1."/>
      <w:lvlJc w:val="right"/>
      <w:pPr>
        <w:ind w:left="3060" w:hanging="360"/>
      </w:pPr>
    </w:lvl>
    <w:lvl w:ilvl="1" w:tplc="040C0019" w:tentative="1">
      <w:start w:val="1"/>
      <w:numFmt w:val="lowerLetter"/>
      <w:lvlText w:val="%2."/>
      <w:lvlJc w:val="left"/>
      <w:pPr>
        <w:ind w:left="3780" w:hanging="360"/>
      </w:pPr>
    </w:lvl>
    <w:lvl w:ilvl="2" w:tplc="040C001B" w:tentative="1">
      <w:start w:val="1"/>
      <w:numFmt w:val="lowerRoman"/>
      <w:lvlText w:val="%3."/>
      <w:lvlJc w:val="right"/>
      <w:pPr>
        <w:ind w:left="4500" w:hanging="180"/>
      </w:pPr>
    </w:lvl>
    <w:lvl w:ilvl="3" w:tplc="040C000F" w:tentative="1">
      <w:start w:val="1"/>
      <w:numFmt w:val="decimal"/>
      <w:lvlText w:val="%4."/>
      <w:lvlJc w:val="left"/>
      <w:pPr>
        <w:ind w:left="5220" w:hanging="360"/>
      </w:pPr>
    </w:lvl>
    <w:lvl w:ilvl="4" w:tplc="040C0019" w:tentative="1">
      <w:start w:val="1"/>
      <w:numFmt w:val="lowerLetter"/>
      <w:lvlText w:val="%5."/>
      <w:lvlJc w:val="left"/>
      <w:pPr>
        <w:ind w:left="5940" w:hanging="360"/>
      </w:pPr>
    </w:lvl>
    <w:lvl w:ilvl="5" w:tplc="040C001B" w:tentative="1">
      <w:start w:val="1"/>
      <w:numFmt w:val="lowerRoman"/>
      <w:lvlText w:val="%6."/>
      <w:lvlJc w:val="right"/>
      <w:pPr>
        <w:ind w:left="6660" w:hanging="180"/>
      </w:pPr>
    </w:lvl>
    <w:lvl w:ilvl="6" w:tplc="040C000F" w:tentative="1">
      <w:start w:val="1"/>
      <w:numFmt w:val="decimal"/>
      <w:lvlText w:val="%7."/>
      <w:lvlJc w:val="left"/>
      <w:pPr>
        <w:ind w:left="7380" w:hanging="360"/>
      </w:pPr>
    </w:lvl>
    <w:lvl w:ilvl="7" w:tplc="040C0019" w:tentative="1">
      <w:start w:val="1"/>
      <w:numFmt w:val="lowerLetter"/>
      <w:lvlText w:val="%8."/>
      <w:lvlJc w:val="left"/>
      <w:pPr>
        <w:ind w:left="8100" w:hanging="360"/>
      </w:pPr>
    </w:lvl>
    <w:lvl w:ilvl="8" w:tplc="040C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7" w15:restartNumberingAfterBreak="0">
    <w:nsid w:val="5893440E"/>
    <w:multiLevelType w:val="hybridMultilevel"/>
    <w:tmpl w:val="538E0440"/>
    <w:lvl w:ilvl="0" w:tplc="933E2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614FF8"/>
    <w:multiLevelType w:val="hybridMultilevel"/>
    <w:tmpl w:val="97840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7424C"/>
    <w:multiLevelType w:val="hybridMultilevel"/>
    <w:tmpl w:val="47842406"/>
    <w:lvl w:ilvl="0" w:tplc="040C001B">
      <w:start w:val="1"/>
      <w:numFmt w:val="lowerRoman"/>
      <w:lvlText w:val="%1."/>
      <w:lvlJc w:val="righ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67"/>
    <w:rsid w:val="0001486E"/>
    <w:rsid w:val="000F0563"/>
    <w:rsid w:val="00134DEC"/>
    <w:rsid w:val="001844D0"/>
    <w:rsid w:val="001D0012"/>
    <w:rsid w:val="002501CE"/>
    <w:rsid w:val="0025613A"/>
    <w:rsid w:val="002C18A4"/>
    <w:rsid w:val="00387C9E"/>
    <w:rsid w:val="003E4262"/>
    <w:rsid w:val="00416807"/>
    <w:rsid w:val="00456F2E"/>
    <w:rsid w:val="004D0ED0"/>
    <w:rsid w:val="00523567"/>
    <w:rsid w:val="00552E05"/>
    <w:rsid w:val="005B0DF7"/>
    <w:rsid w:val="005D4A56"/>
    <w:rsid w:val="0064220E"/>
    <w:rsid w:val="006A1A4B"/>
    <w:rsid w:val="006A38D7"/>
    <w:rsid w:val="006E4B73"/>
    <w:rsid w:val="007367EA"/>
    <w:rsid w:val="007454C9"/>
    <w:rsid w:val="00814FE6"/>
    <w:rsid w:val="00895EBA"/>
    <w:rsid w:val="008C6E17"/>
    <w:rsid w:val="00937691"/>
    <w:rsid w:val="009C10C8"/>
    <w:rsid w:val="009C10D0"/>
    <w:rsid w:val="009D196A"/>
    <w:rsid w:val="00A94D2A"/>
    <w:rsid w:val="00AE5D1A"/>
    <w:rsid w:val="00B17F47"/>
    <w:rsid w:val="00CB100A"/>
    <w:rsid w:val="00CE5CA0"/>
    <w:rsid w:val="00D234E7"/>
    <w:rsid w:val="00D77651"/>
    <w:rsid w:val="00D96A0C"/>
    <w:rsid w:val="00E32B78"/>
    <w:rsid w:val="00E81559"/>
    <w:rsid w:val="00EB6601"/>
    <w:rsid w:val="00F208D1"/>
    <w:rsid w:val="00FB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E17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5D4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6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387C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7C9E"/>
    <w:rPr>
      <w:sz w:val="24"/>
      <w:szCs w:val="24"/>
    </w:rPr>
  </w:style>
  <w:style w:type="paragraph" w:styleId="Pieddepage">
    <w:name w:val="footer"/>
    <w:basedOn w:val="Normal"/>
    <w:link w:val="PieddepageCar"/>
    <w:rsid w:val="00387C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87C9E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501C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5D4A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C6E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C6E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8C6E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6E17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C6E17"/>
    <w:rPr>
      <w:color w:val="0000FF" w:themeColor="hyperlink"/>
      <w:u w:val="single"/>
    </w:rPr>
  </w:style>
  <w:style w:type="character" w:styleId="lev">
    <w:name w:val="Strong"/>
    <w:basedOn w:val="Policepardfaut"/>
    <w:qFormat/>
    <w:rsid w:val="008C6E17"/>
    <w:rPr>
      <w:b/>
      <w:bCs/>
    </w:rPr>
  </w:style>
  <w:style w:type="character" w:styleId="Emphaseple">
    <w:name w:val="Subtle Emphasis"/>
    <w:basedOn w:val="Policepardfaut"/>
    <w:uiPriority w:val="19"/>
    <w:qFormat/>
    <w:rsid w:val="007367EA"/>
    <w:rPr>
      <w:i/>
      <w:iCs/>
      <w:color w:val="404040" w:themeColor="text1" w:themeTint="BF"/>
    </w:rPr>
  </w:style>
  <w:style w:type="character" w:styleId="Numrodepage">
    <w:name w:val="page number"/>
    <w:basedOn w:val="Policepardfaut"/>
    <w:uiPriority w:val="99"/>
    <w:unhideWhenUsed/>
    <w:rsid w:val="0089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Office%20Word%202003%20Look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7</Pages>
  <Words>1274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2022-03-02T11:42:00Z</dcterms:created>
  <dcterms:modified xsi:type="dcterms:W3CDTF">2022-03-03T06:36:00Z</dcterms:modified>
</cp:coreProperties>
</file>